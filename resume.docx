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A22255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62589AE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885019" wp14:editId="03297D6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-2051685</wp:posOffset>
                      </wp:positionV>
                      <wp:extent cx="2122805" cy="2021840"/>
                      <wp:effectExtent l="19050" t="19050" r="29845" b="35560"/>
                      <wp:wrapSquare wrapText="bothSides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02184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7260" t="-29980" r="-5076" b="-58378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7D4836" w14:textId="77777777" w:rsidR="000B332B" w:rsidRPr="000B332B" w:rsidRDefault="000B332B" w:rsidP="000B332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85019" id="Oval 2" o:spid="_x0000_s1026" style="position:absolute;left:0;text-align:left;margin-left:-4.25pt;margin-top:-161.55pt;width:167.15pt;height:15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" strokecolor="#94b6d2 [3204]" strokeweight="5pt">
                      <v:fill r:id="rId12" o:title="" recolor="t" rotate="t" type="frame"/>
                      <v:stroke joinstyle="miter"/>
                      <v:textbox>
                        <w:txbxContent>
                          <w:p w14:paraId="1B7D4836" w14:textId="77777777" w:rsidR="000B332B" w:rsidRPr="000B332B" w:rsidRDefault="000B332B" w:rsidP="000B33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91FD14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4ABA87E" w14:textId="68393488" w:rsidR="001B2ABD" w:rsidRPr="000B332B" w:rsidRDefault="00B646DC" w:rsidP="001B2ABD">
            <w:pPr>
              <w:pStyle w:val="Title"/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Julius nowel santiago</w:t>
            </w:r>
          </w:p>
          <w:p w14:paraId="286BC99C" w14:textId="0195E9F0" w:rsidR="001B2ABD" w:rsidRPr="000B332B" w:rsidRDefault="00F61F70" w:rsidP="001B2ABD">
            <w:pPr>
              <w:pStyle w:val="Subtitle"/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  <w:spacing w:val="0"/>
                <w:w w:val="54"/>
              </w:rPr>
              <w:t xml:space="preserve">To be a </w:t>
            </w:r>
            <w:r w:rsidR="00B646DC" w:rsidRPr="000B332B">
              <w:rPr>
                <w:rFonts w:ascii="Arial" w:hAnsi="Arial" w:cs="Arial"/>
                <w:spacing w:val="0"/>
                <w:w w:val="54"/>
              </w:rPr>
              <w:t>Software Developer</w:t>
            </w:r>
          </w:p>
        </w:tc>
      </w:tr>
      <w:tr w:rsidR="001B2ABD" w14:paraId="57E46CA3" w14:textId="77777777" w:rsidTr="001B2ABD">
        <w:tc>
          <w:tcPr>
            <w:tcW w:w="3600" w:type="dxa"/>
          </w:tcPr>
          <w:sdt>
            <w:sdtPr>
              <w:rPr>
                <w:rFonts w:ascii="Arial" w:hAnsi="Arial" w:cs="Arial"/>
              </w:rPr>
              <w:id w:val="-1711873194"/>
              <w:placeholder>
                <w:docPart w:val="052964CF26124CB39D2D66FC2E5F1C75"/>
              </w:placeholder>
              <w:temporary/>
              <w:showingPlcHdr/>
              <w15:appearance w15:val="hidden"/>
            </w:sdtPr>
            <w:sdtContent>
              <w:p w14:paraId="1B002366" w14:textId="77777777" w:rsidR="001B2ABD" w:rsidRPr="000B332B" w:rsidRDefault="00036450" w:rsidP="00036450">
                <w:pPr>
                  <w:pStyle w:val="Heading3"/>
                  <w:rPr>
                    <w:rFonts w:ascii="Arial" w:hAnsi="Arial" w:cs="Arial"/>
                  </w:rPr>
                </w:pPr>
                <w:r w:rsidRPr="000B332B">
                  <w:rPr>
                    <w:rFonts w:ascii="Arial" w:hAnsi="Arial" w:cs="Arial"/>
                  </w:rPr>
                  <w:t>Profile</w:t>
                </w:r>
              </w:p>
            </w:sdtContent>
          </w:sdt>
          <w:p w14:paraId="19EB73BC" w14:textId="6FAE9527" w:rsidR="00763E8C" w:rsidRPr="000B332B" w:rsidRDefault="00763E8C" w:rsidP="00763E8C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“</w:t>
            </w:r>
            <w:r w:rsidR="00F61F70" w:rsidRPr="000B332B">
              <w:rPr>
                <w:rFonts w:ascii="Arial" w:hAnsi="Arial" w:cs="Arial"/>
              </w:rPr>
              <w:t>Quality over Quantity</w:t>
            </w:r>
            <w:r w:rsidRPr="000B332B">
              <w:rPr>
                <w:rFonts w:ascii="Arial" w:hAnsi="Arial" w:cs="Arial"/>
              </w:rPr>
              <w:t>”</w:t>
            </w:r>
          </w:p>
          <w:sdt>
            <w:sdtPr>
              <w:rPr>
                <w:rFonts w:ascii="Arial" w:hAnsi="Arial" w:cs="Arial"/>
              </w:rPr>
              <w:id w:val="-1954003311"/>
              <w:placeholder>
                <w:docPart w:val="78E6C3FB8C34400B8C852BE5589FDAAC"/>
              </w:placeholder>
              <w:temporary/>
              <w:showingPlcHdr/>
              <w15:appearance w15:val="hidden"/>
            </w:sdtPr>
            <w:sdtContent>
              <w:p w14:paraId="42D12006" w14:textId="77777777" w:rsidR="00036450" w:rsidRPr="000B332B" w:rsidRDefault="00CB0055" w:rsidP="00CB0055">
                <w:pPr>
                  <w:pStyle w:val="Heading3"/>
                  <w:rPr>
                    <w:rFonts w:ascii="Arial" w:hAnsi="Arial" w:cs="Arial"/>
                  </w:rPr>
                </w:pPr>
                <w:r w:rsidRPr="000B332B">
                  <w:rPr>
                    <w:rFonts w:ascii="Arial" w:hAnsi="Arial" w:cs="Arial"/>
                  </w:rPr>
                  <w:t>Contact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11563247"/>
              <w:placeholder>
                <w:docPart w:val="68A5E51933584779A812AF24CBA4EA87"/>
              </w:placeholder>
              <w:temporary/>
              <w:showingPlcHdr/>
              <w15:appearance w15:val="hidden"/>
            </w:sdtPr>
            <w:sdtContent>
              <w:p w14:paraId="6BC66230" w14:textId="77777777" w:rsidR="004D3011" w:rsidRPr="000B332B" w:rsidRDefault="004D3011" w:rsidP="004D3011">
                <w:pPr>
                  <w:rPr>
                    <w:rFonts w:ascii="Arial" w:hAnsi="Arial" w:cs="Arial"/>
                  </w:rPr>
                </w:pPr>
                <w:r w:rsidRPr="000B332B">
                  <w:rPr>
                    <w:rFonts w:ascii="Arial" w:hAnsi="Arial" w:cs="Arial"/>
                  </w:rPr>
                  <w:t>PHONE:</w:t>
                </w:r>
              </w:p>
            </w:sdtContent>
          </w:sdt>
          <w:p w14:paraId="34B1CDBD" w14:textId="64ED3A38" w:rsidR="004D3011" w:rsidRPr="000B332B" w:rsidRDefault="00B646DC" w:rsidP="004D3011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09564193429</w:t>
            </w:r>
          </w:p>
          <w:p w14:paraId="242EA0B5" w14:textId="77777777" w:rsidR="004D3011" w:rsidRPr="000B332B" w:rsidRDefault="004D3011" w:rsidP="004D3011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67859272"/>
              <w:placeholder>
                <w:docPart w:val="0F5AFDCD7516453BB3727D6AC98F7779"/>
              </w:placeholder>
              <w:temporary/>
              <w:showingPlcHdr/>
              <w15:appearance w15:val="hidden"/>
            </w:sdtPr>
            <w:sdtContent>
              <w:p w14:paraId="2BD7F973" w14:textId="77777777" w:rsidR="004D3011" w:rsidRPr="000B332B" w:rsidRDefault="004D3011" w:rsidP="004D3011">
                <w:pPr>
                  <w:rPr>
                    <w:rFonts w:ascii="Arial" w:hAnsi="Arial" w:cs="Arial"/>
                  </w:rPr>
                </w:pPr>
                <w:r w:rsidRPr="000B332B">
                  <w:rPr>
                    <w:rFonts w:ascii="Arial" w:hAnsi="Arial" w:cs="Arial"/>
                  </w:rPr>
                  <w:t>WEBSITE:</w:t>
                </w:r>
              </w:p>
            </w:sdtContent>
          </w:sdt>
          <w:p w14:paraId="17898560" w14:textId="028EE0BE" w:rsidR="004D3011" w:rsidRPr="000B332B" w:rsidRDefault="00B646DC" w:rsidP="004D3011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Julius Nowel Santiago</w:t>
            </w:r>
          </w:p>
          <w:p w14:paraId="11CE6A20" w14:textId="77777777" w:rsidR="004D3011" w:rsidRPr="000B332B" w:rsidRDefault="004D3011" w:rsidP="004D3011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6068608994704610869E3C9EBBA87178"/>
              </w:placeholder>
              <w:temporary/>
              <w:showingPlcHdr/>
              <w15:appearance w15:val="hidden"/>
            </w:sdtPr>
            <w:sdtContent>
              <w:p w14:paraId="36CA1495" w14:textId="77777777" w:rsidR="004D3011" w:rsidRPr="000B332B" w:rsidRDefault="004D3011" w:rsidP="004D3011">
                <w:pPr>
                  <w:rPr>
                    <w:rFonts w:ascii="Arial" w:hAnsi="Arial" w:cs="Arial"/>
                  </w:rPr>
                </w:pPr>
                <w:r w:rsidRPr="000B332B">
                  <w:rPr>
                    <w:rFonts w:ascii="Arial" w:hAnsi="Arial" w:cs="Arial"/>
                  </w:rPr>
                  <w:t>EMAIL:</w:t>
                </w:r>
              </w:p>
            </w:sdtContent>
          </w:sdt>
          <w:p w14:paraId="0184727F" w14:textId="005F413B" w:rsidR="00036450" w:rsidRPr="000B332B" w:rsidRDefault="00512BA3" w:rsidP="004D3011">
            <w:pPr>
              <w:rPr>
                <w:rStyle w:val="Hyperlink"/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juliusnowels@gmail.com</w:t>
            </w:r>
          </w:p>
          <w:p w14:paraId="5A1CB54A" w14:textId="19449A0D" w:rsidR="004D3011" w:rsidRPr="004D3011" w:rsidRDefault="004D3011" w:rsidP="004D3011"/>
        </w:tc>
        <w:tc>
          <w:tcPr>
            <w:tcW w:w="720" w:type="dxa"/>
          </w:tcPr>
          <w:p w14:paraId="1A63B97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ECDEA8E" w14:textId="5C4560CD" w:rsidR="001B2ABD" w:rsidRPr="00C33974" w:rsidRDefault="001929E4" w:rsidP="00036450">
            <w:pPr>
              <w:pStyle w:val="Heading2"/>
              <w:rPr>
                <w:rFonts w:ascii="Arial" w:hAnsi="Arial" w:cs="Arial"/>
                <w:sz w:val="24"/>
                <w:szCs w:val="28"/>
              </w:rPr>
            </w:pPr>
            <w:r w:rsidRPr="00C33974">
              <w:rPr>
                <w:rFonts w:ascii="Arial" w:hAnsi="Arial" w:cs="Arial"/>
                <w:sz w:val="24"/>
                <w:szCs w:val="28"/>
              </w:rPr>
              <w:t>PERSONAL INFORMATION</w:t>
            </w:r>
          </w:p>
          <w:p w14:paraId="3071B9E0" w14:textId="0E13FD28" w:rsidR="001718DF" w:rsidRPr="000B332B" w:rsidRDefault="001929E4" w:rsidP="001929E4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DATE OF BIRTH:                                                          July 22,2003</w:t>
            </w:r>
          </w:p>
          <w:p w14:paraId="237378A4" w14:textId="2FBDA3E0" w:rsidR="001929E4" w:rsidRPr="000B332B" w:rsidRDefault="001929E4" w:rsidP="001718DF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AGE:                                                                              1</w:t>
            </w:r>
            <w:r w:rsidR="00D0338F" w:rsidRPr="000B332B">
              <w:rPr>
                <w:rFonts w:ascii="Arial" w:hAnsi="Arial" w:cs="Arial"/>
              </w:rPr>
              <w:t>9</w:t>
            </w:r>
            <w:r w:rsidRPr="000B332B">
              <w:rPr>
                <w:rFonts w:ascii="Arial" w:hAnsi="Arial" w:cs="Arial"/>
              </w:rPr>
              <w:t xml:space="preserve">                                     </w:t>
            </w:r>
          </w:p>
          <w:p w14:paraId="2BB5DBD5" w14:textId="32FA2FC4" w:rsidR="001929E4" w:rsidRPr="000B332B" w:rsidRDefault="001929E4" w:rsidP="001718DF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PLACE OF BIRTH:                                                        Israel Tel-Aviv</w:t>
            </w:r>
          </w:p>
          <w:p w14:paraId="3BE26241" w14:textId="1E2AF905" w:rsidR="001929E4" w:rsidRPr="000B332B" w:rsidRDefault="001929E4" w:rsidP="001718DF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CITIZENSHIP:                                                               Philippines</w:t>
            </w:r>
          </w:p>
          <w:p w14:paraId="403F078C" w14:textId="1E7718BB" w:rsidR="001929E4" w:rsidRPr="000B332B" w:rsidRDefault="001929E4" w:rsidP="001718DF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SEX:                                                                              Male</w:t>
            </w:r>
          </w:p>
          <w:p w14:paraId="6F870E0B" w14:textId="146B59C4" w:rsidR="001929E4" w:rsidRPr="000B332B" w:rsidRDefault="001929E4" w:rsidP="001718DF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CIVIL STATUS:                                                             Single</w:t>
            </w:r>
          </w:p>
          <w:p w14:paraId="29D8E318" w14:textId="755F6DBF" w:rsidR="001929E4" w:rsidRPr="000B332B" w:rsidRDefault="001929E4" w:rsidP="001718DF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>RELIGION:                                                                    Catholic</w:t>
            </w:r>
          </w:p>
          <w:p w14:paraId="4E743920" w14:textId="26639E59" w:rsidR="00036450" w:rsidRPr="00C33974" w:rsidRDefault="001929E4" w:rsidP="00036450">
            <w:pPr>
              <w:pStyle w:val="Heading2"/>
              <w:rPr>
                <w:rFonts w:ascii="Arial" w:hAnsi="Arial" w:cs="Arial"/>
                <w:sz w:val="24"/>
                <w:szCs w:val="28"/>
              </w:rPr>
            </w:pPr>
            <w:r w:rsidRPr="00C33974">
              <w:rPr>
                <w:rFonts w:ascii="Arial" w:hAnsi="Arial" w:cs="Arial"/>
                <w:sz w:val="24"/>
                <w:szCs w:val="28"/>
              </w:rPr>
              <w:t>EDUCATION</w:t>
            </w:r>
          </w:p>
          <w:p w14:paraId="4AD70DD6" w14:textId="466E3D80" w:rsidR="001929E4" w:rsidRPr="000B332B" w:rsidRDefault="00F61F70" w:rsidP="001929E4">
            <w:pPr>
              <w:pStyle w:val="Heading4"/>
              <w:rPr>
                <w:rFonts w:ascii="Arial" w:hAnsi="Arial" w:cs="Arial"/>
                <w:b w:val="0"/>
                <w:bCs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4"/>
                <w:szCs w:val="32"/>
              </w:rPr>
              <w:t xml:space="preserve">Primary 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</w:t>
            </w:r>
            <w:r w:rsidR="001929E4" w:rsidRPr="000B332B">
              <w:rPr>
                <w:rFonts w:ascii="Arial" w:hAnsi="Arial" w:cs="Arial"/>
                <w:b w:val="0"/>
                <w:bCs/>
                <w:sz w:val="22"/>
                <w:szCs w:val="28"/>
              </w:rPr>
              <w:t>Pasig Central Elementary School</w:t>
            </w:r>
          </w:p>
          <w:p w14:paraId="373AB72A" w14:textId="2673D5B2" w:rsidR="001929E4" w:rsidRPr="000B332B" w:rsidRDefault="00F61F70" w:rsidP="001929E4">
            <w:pPr>
              <w:pStyle w:val="Date"/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S.Y </w:t>
            </w:r>
            <w:r w:rsidR="001929E4" w:rsidRPr="000B332B">
              <w:rPr>
                <w:rFonts w:ascii="Arial" w:hAnsi="Arial" w:cs="Arial"/>
                <w:sz w:val="22"/>
                <w:szCs w:val="28"/>
              </w:rPr>
              <w:t>200</w:t>
            </w:r>
            <w:r w:rsidR="00B20054">
              <w:rPr>
                <w:rFonts w:ascii="Arial" w:hAnsi="Arial" w:cs="Arial"/>
                <w:sz w:val="22"/>
                <w:szCs w:val="28"/>
              </w:rPr>
              <w:t>9</w:t>
            </w:r>
            <w:r w:rsidR="001929E4" w:rsidRP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8B500B" w:rsidRPr="000B332B">
              <w:rPr>
                <w:rFonts w:ascii="Arial" w:hAnsi="Arial" w:cs="Arial"/>
                <w:sz w:val="22"/>
                <w:szCs w:val="28"/>
              </w:rPr>
              <w:t>–</w:t>
            </w:r>
            <w:r w:rsidR="001929E4" w:rsidRPr="000B332B">
              <w:rPr>
                <w:rFonts w:ascii="Arial" w:hAnsi="Arial" w:cs="Arial"/>
                <w:sz w:val="22"/>
                <w:szCs w:val="28"/>
              </w:rPr>
              <w:t xml:space="preserve"> 2015</w:t>
            </w:r>
          </w:p>
          <w:p w14:paraId="7F1E100C" w14:textId="6FE17AFE" w:rsidR="008B500B" w:rsidRPr="000B332B" w:rsidRDefault="00F61F70" w:rsidP="008B500B">
            <w:pPr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="008B500B" w:rsidRPr="000B332B">
              <w:rPr>
                <w:rFonts w:ascii="Arial" w:hAnsi="Arial" w:cs="Arial"/>
                <w:sz w:val="22"/>
                <w:szCs w:val="28"/>
              </w:rPr>
              <w:t>With Honors</w:t>
            </w:r>
          </w:p>
          <w:p w14:paraId="629199BA" w14:textId="77777777" w:rsidR="001929E4" w:rsidRPr="000B332B" w:rsidRDefault="001929E4" w:rsidP="001929E4">
            <w:pPr>
              <w:pStyle w:val="Heading4"/>
              <w:rPr>
                <w:rFonts w:ascii="Arial" w:hAnsi="Arial" w:cs="Arial"/>
                <w:sz w:val="22"/>
                <w:szCs w:val="28"/>
              </w:rPr>
            </w:pPr>
          </w:p>
          <w:p w14:paraId="06C35BC0" w14:textId="3CC4306A" w:rsidR="001929E4" w:rsidRPr="000B332B" w:rsidRDefault="00F61F70" w:rsidP="001929E4">
            <w:pPr>
              <w:pStyle w:val="Heading4"/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4"/>
                <w:szCs w:val="32"/>
              </w:rPr>
              <w:t xml:space="preserve">Secondary     </w:t>
            </w:r>
            <w:r w:rsidR="001929E4" w:rsidRPr="000B332B">
              <w:rPr>
                <w:rFonts w:ascii="Arial" w:hAnsi="Arial" w:cs="Arial"/>
                <w:b w:val="0"/>
                <w:bCs/>
                <w:sz w:val="22"/>
                <w:szCs w:val="28"/>
              </w:rPr>
              <w:t>Mc Lorenze Academy</w:t>
            </w:r>
          </w:p>
          <w:p w14:paraId="0FA38CCD" w14:textId="383851B1" w:rsidR="001929E4" w:rsidRPr="000B332B" w:rsidRDefault="00F61F70" w:rsidP="001929E4">
            <w:pPr>
              <w:pStyle w:val="Date"/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 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S.Y </w:t>
            </w:r>
            <w:r w:rsidR="001929E4" w:rsidRPr="000B332B">
              <w:rPr>
                <w:rFonts w:ascii="Arial" w:hAnsi="Arial" w:cs="Arial"/>
                <w:sz w:val="22"/>
                <w:szCs w:val="28"/>
              </w:rPr>
              <w:t>2015 - 2019</w:t>
            </w:r>
          </w:p>
          <w:p w14:paraId="64DA8FBE" w14:textId="63A2D109" w:rsidR="001929E4" w:rsidRPr="000B332B" w:rsidRDefault="00F61F70" w:rsidP="001929E4">
            <w:pPr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="008B500B" w:rsidRPr="000B332B">
              <w:rPr>
                <w:rFonts w:ascii="Arial" w:hAnsi="Arial" w:cs="Arial"/>
                <w:sz w:val="22"/>
                <w:szCs w:val="28"/>
              </w:rPr>
              <w:t>With Honors</w:t>
            </w:r>
          </w:p>
          <w:p w14:paraId="24E5C420" w14:textId="783A2906" w:rsidR="008B500B" w:rsidRPr="000B332B" w:rsidRDefault="00F61F70" w:rsidP="001929E4">
            <w:pPr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8B500B" w:rsidRPr="000B332B">
              <w:rPr>
                <w:rFonts w:ascii="Arial" w:hAnsi="Arial" w:cs="Arial"/>
                <w:sz w:val="22"/>
                <w:szCs w:val="28"/>
              </w:rPr>
              <w:t>Loyalty Awards</w:t>
            </w:r>
          </w:p>
          <w:p w14:paraId="04C3B59B" w14:textId="6A44B474" w:rsidR="008B500B" w:rsidRPr="000B332B" w:rsidRDefault="00F61F70" w:rsidP="001929E4">
            <w:pPr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8B500B" w:rsidRPr="000B332B">
              <w:rPr>
                <w:rFonts w:ascii="Arial" w:hAnsi="Arial" w:cs="Arial"/>
                <w:sz w:val="22"/>
                <w:szCs w:val="28"/>
              </w:rPr>
              <w:t>Athlete of the Year</w:t>
            </w:r>
          </w:p>
          <w:p w14:paraId="7C69A50B" w14:textId="7BED8EA7" w:rsidR="00F61F70" w:rsidRPr="000B332B" w:rsidRDefault="00F61F70" w:rsidP="001929E4">
            <w:pPr>
              <w:rPr>
                <w:rFonts w:ascii="Arial" w:hAnsi="Arial" w:cs="Arial"/>
                <w:sz w:val="22"/>
                <w:szCs w:val="28"/>
              </w:rPr>
            </w:pPr>
          </w:p>
          <w:p w14:paraId="6386A004" w14:textId="68CBA7EB" w:rsidR="00F61F70" w:rsidRPr="000B332B" w:rsidRDefault="00F61F70" w:rsidP="001929E4">
            <w:pPr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 AMA Computer Learning Center</w:t>
            </w:r>
            <w:r w:rsidR="00D17F54" w:rsidRPr="000B332B">
              <w:rPr>
                <w:rFonts w:ascii="Arial" w:hAnsi="Arial" w:cs="Arial"/>
                <w:sz w:val="22"/>
                <w:szCs w:val="28"/>
              </w:rPr>
              <w:t xml:space="preserve"> Senior High</w:t>
            </w:r>
          </w:p>
          <w:p w14:paraId="53FF88D6" w14:textId="67F5E425" w:rsidR="00F61F70" w:rsidRPr="000B332B" w:rsidRDefault="00F61F70" w:rsidP="001929E4">
            <w:pPr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0B332B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 S.Y </w:t>
            </w:r>
            <w:r w:rsidR="00D17F54" w:rsidRPr="000B332B">
              <w:rPr>
                <w:rFonts w:ascii="Arial" w:hAnsi="Arial" w:cs="Arial"/>
                <w:sz w:val="22"/>
                <w:szCs w:val="28"/>
              </w:rPr>
              <w:t>2019-2021</w:t>
            </w:r>
          </w:p>
          <w:p w14:paraId="6C343CDF" w14:textId="6C0F2789" w:rsidR="008B500B" w:rsidRPr="000B332B" w:rsidRDefault="008B500B" w:rsidP="001929E4">
            <w:pPr>
              <w:rPr>
                <w:rFonts w:ascii="Arial" w:hAnsi="Arial" w:cs="Arial"/>
                <w:sz w:val="22"/>
                <w:szCs w:val="28"/>
              </w:rPr>
            </w:pPr>
          </w:p>
          <w:p w14:paraId="2FC9511A" w14:textId="5F37DBF1" w:rsidR="001929E4" w:rsidRPr="000B332B" w:rsidRDefault="00F61F70" w:rsidP="001929E4">
            <w:pPr>
              <w:pStyle w:val="Heading4"/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4"/>
                <w:szCs w:val="32"/>
              </w:rPr>
              <w:t>Tertiary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 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929E4" w:rsidRPr="000B332B">
              <w:rPr>
                <w:rFonts w:ascii="Arial" w:hAnsi="Arial" w:cs="Arial"/>
                <w:b w:val="0"/>
                <w:bCs/>
                <w:sz w:val="22"/>
                <w:szCs w:val="28"/>
              </w:rPr>
              <w:t>AMA Computer Learning Center</w:t>
            </w:r>
            <w:r w:rsidR="00D17F54" w:rsidRPr="000B332B">
              <w:rPr>
                <w:rFonts w:ascii="Arial" w:hAnsi="Arial" w:cs="Arial"/>
                <w:b w:val="0"/>
                <w:bCs/>
                <w:sz w:val="22"/>
                <w:szCs w:val="28"/>
              </w:rPr>
              <w:t xml:space="preserve"> College</w:t>
            </w:r>
          </w:p>
          <w:p w14:paraId="59392D8F" w14:textId="7CFD911A" w:rsidR="001929E4" w:rsidRPr="000B332B" w:rsidRDefault="00F61F70" w:rsidP="001929E4">
            <w:pPr>
              <w:pStyle w:val="Date"/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  </w:t>
            </w:r>
            <w:r w:rsidRPr="000B332B">
              <w:rPr>
                <w:rFonts w:ascii="Arial" w:hAnsi="Arial" w:cs="Arial"/>
                <w:sz w:val="22"/>
                <w:szCs w:val="28"/>
              </w:rPr>
              <w:t xml:space="preserve">  </w:t>
            </w:r>
            <w:r w:rsidR="00D17F54" w:rsidRPr="000B332B">
              <w:rPr>
                <w:rFonts w:ascii="Arial" w:hAnsi="Arial" w:cs="Arial"/>
                <w:sz w:val="22"/>
                <w:szCs w:val="28"/>
              </w:rPr>
              <w:t>2021</w:t>
            </w:r>
            <w:r w:rsidR="001929E4" w:rsidRP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D0338F" w:rsidRPr="000B332B">
              <w:rPr>
                <w:rFonts w:ascii="Arial" w:hAnsi="Arial" w:cs="Arial"/>
                <w:sz w:val="22"/>
                <w:szCs w:val="28"/>
              </w:rPr>
              <w:t>–</w:t>
            </w:r>
            <w:r w:rsidR="001929E4" w:rsidRPr="000B332B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D0338F" w:rsidRPr="000B332B">
              <w:rPr>
                <w:rFonts w:ascii="Arial" w:hAnsi="Arial" w:cs="Arial"/>
                <w:sz w:val="22"/>
                <w:szCs w:val="28"/>
              </w:rPr>
              <w:t>Present</w:t>
            </w:r>
          </w:p>
          <w:p w14:paraId="53998345" w14:textId="26B48982" w:rsidR="00D0338F" w:rsidRPr="000B332B" w:rsidRDefault="00F61F70" w:rsidP="00D0338F">
            <w:pPr>
              <w:rPr>
                <w:rFonts w:ascii="Arial" w:hAnsi="Arial" w:cs="Arial"/>
                <w:sz w:val="22"/>
                <w:szCs w:val="28"/>
              </w:rPr>
            </w:pPr>
            <w:r w:rsidRPr="000B332B">
              <w:rPr>
                <w:rFonts w:ascii="Arial" w:hAnsi="Arial" w:cs="Arial"/>
                <w:sz w:val="22"/>
                <w:szCs w:val="28"/>
              </w:rPr>
              <w:t xml:space="preserve">                      </w:t>
            </w:r>
            <w:r w:rsidR="00C33974">
              <w:rPr>
                <w:rFonts w:ascii="Arial" w:hAnsi="Arial" w:cs="Arial"/>
                <w:sz w:val="22"/>
                <w:szCs w:val="28"/>
              </w:rPr>
              <w:t xml:space="preserve">    </w:t>
            </w:r>
            <w:r w:rsidR="00D0338F" w:rsidRPr="000B332B">
              <w:rPr>
                <w:rFonts w:ascii="Arial" w:hAnsi="Arial" w:cs="Arial"/>
                <w:sz w:val="22"/>
                <w:szCs w:val="28"/>
              </w:rPr>
              <w:t>With Honors</w:t>
            </w:r>
          </w:p>
          <w:p w14:paraId="7ACDB504" w14:textId="77777777" w:rsidR="008B500B" w:rsidRPr="000B332B" w:rsidRDefault="00036450" w:rsidP="00B646DC">
            <w:pPr>
              <w:rPr>
                <w:rFonts w:ascii="Arial" w:hAnsi="Arial" w:cs="Arial"/>
              </w:rPr>
            </w:pPr>
            <w:r w:rsidRPr="000B332B">
              <w:rPr>
                <w:rFonts w:ascii="Arial" w:hAnsi="Arial" w:cs="Arial"/>
              </w:rPr>
              <w:t xml:space="preserve"> </w:t>
            </w:r>
          </w:p>
          <w:p w14:paraId="44315F1C" w14:textId="325ED2E7" w:rsidR="00036450" w:rsidRPr="000B332B" w:rsidRDefault="00000000" w:rsidP="00B646DC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9594239"/>
                <w:placeholder>
                  <w:docPart w:val="B9FC75261DEB41539533F8D85F512523"/>
                </w:placeholder>
                <w:temporary/>
                <w:showingPlcHdr/>
                <w15:appearance w15:val="hidden"/>
              </w:sdtPr>
              <w:sdtContent>
                <w:r w:rsidR="00180329" w:rsidRPr="000B332B">
                  <w:rPr>
                    <w:rStyle w:val="Heading2Char"/>
                    <w:rFonts w:ascii="Arial" w:hAnsi="Arial" w:cs="Arial"/>
                    <w:sz w:val="24"/>
                    <w:szCs w:val="24"/>
                  </w:rPr>
                  <w:t>SKILLS</w:t>
                </w:r>
              </w:sdtContent>
            </w:sdt>
          </w:p>
          <w:p w14:paraId="65C3AA6F" w14:textId="16A960D2" w:rsidR="0073452F" w:rsidRPr="000B332B" w:rsidRDefault="00D0338F" w:rsidP="004D3011">
            <w:pPr>
              <w:rPr>
                <w:rFonts w:ascii="Arial" w:hAnsi="Arial" w:cs="Arial"/>
                <w:color w:val="FFFFFF" w:themeColor="background1"/>
              </w:rPr>
            </w:pPr>
            <w:r w:rsidRPr="000B332B">
              <w:rPr>
                <w:rFonts w:ascii="Arial" w:hAnsi="Arial" w:cs="Arial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E0B21" wp14:editId="584F45F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107950</wp:posOffset>
                      </wp:positionV>
                      <wp:extent cx="3466465" cy="228600"/>
                      <wp:effectExtent l="0" t="0" r="1968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346646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9011C" w14:textId="568D6788" w:rsidR="001258C1" w:rsidRPr="008B500B" w:rsidRDefault="001258C1" w:rsidP="001258C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8B500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PH"/>
                                    </w:rPr>
                                    <w:t>Excellent organizational and time management skills</w:t>
                                  </w:r>
                                </w:p>
                                <w:p w14:paraId="3911FEDE" w14:textId="77777777" w:rsidR="00D0338F" w:rsidRDefault="00D0338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E0B21" id="Rectangle 1" o:spid="_x0000_s1027" style="position:absolute;margin-left:2.05pt;margin-top:8.5pt;width:272.95pt;height:1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" fillcolor="#94b6d2 [3204]" strokecolor="#345c7d [1604]" strokeweight="1pt">
                      <v:textbox>
                        <w:txbxContent>
                          <w:p w14:paraId="7689011C" w14:textId="568D6788" w:rsidR="001258C1" w:rsidRPr="008B500B" w:rsidRDefault="001258C1" w:rsidP="001258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8B50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PH"/>
                              </w:rPr>
                              <w:t>Excellent organizational and time management skills</w:t>
                            </w:r>
                          </w:p>
                          <w:p w14:paraId="3911FEDE" w14:textId="77777777" w:rsidR="00D0338F" w:rsidRDefault="00D0338F"/>
                        </w:txbxContent>
                      </v:textbox>
                    </v:rect>
                  </w:pict>
                </mc:Fallback>
              </mc:AlternateContent>
            </w:r>
          </w:p>
          <w:p w14:paraId="351A9575" w14:textId="1B287641" w:rsidR="00036450" w:rsidRPr="000B332B" w:rsidRDefault="00D0338F" w:rsidP="004D3011">
            <w:pPr>
              <w:rPr>
                <w:rFonts w:ascii="Arial" w:hAnsi="Arial" w:cs="Arial"/>
                <w:color w:val="FFFFFF" w:themeColor="background1"/>
              </w:rPr>
            </w:pPr>
            <w:r w:rsidRPr="000B332B">
              <w:rPr>
                <w:rFonts w:ascii="Arial" w:hAnsi="Arial" w:cs="Arial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B02091" wp14:editId="446956B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234315</wp:posOffset>
                      </wp:positionV>
                      <wp:extent cx="3466465" cy="213360"/>
                      <wp:effectExtent l="0" t="0" r="19685" b="15240"/>
                      <wp:wrapThrough wrapText="bothSides">
                        <wp:wrapPolygon edited="0">
                          <wp:start x="21600" y="21600"/>
                          <wp:lineTo x="21600" y="386"/>
                          <wp:lineTo x="-4" y="386"/>
                          <wp:lineTo x="-4" y="21600"/>
                          <wp:lineTo x="21600" y="21600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3466465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ED7219" w14:textId="324B0F27" w:rsidR="001258C1" w:rsidRPr="00F61F70" w:rsidRDefault="00F61F70" w:rsidP="001258C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PH"/>
                                    </w:rPr>
                                    <w:t>Fast learner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02091" id="Rectangle 8" o:spid="_x0000_s1028" style="position:absolute;margin-left:2pt;margin-top:18.45pt;width:272.95pt;height:16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" fillcolor="#94b6d2 [3204]" strokecolor="#345c7d [1604]" strokeweight="1pt">
                      <v:textbox>
                        <w:txbxContent>
                          <w:p w14:paraId="0FED7219" w14:textId="324B0F27" w:rsidR="001258C1" w:rsidRPr="00F61F70" w:rsidRDefault="00F61F70" w:rsidP="001258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PH"/>
                              </w:rPr>
                              <w:t>Fast learner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Pr="000B332B">
              <w:rPr>
                <w:rFonts w:ascii="Arial" w:hAnsi="Arial" w:cs="Arial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4E1CB2" wp14:editId="17CDD65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493395</wp:posOffset>
                      </wp:positionV>
                      <wp:extent cx="3472180" cy="220980"/>
                      <wp:effectExtent l="0" t="0" r="13970" b="26670"/>
                      <wp:wrapSquare wrapText="bothSides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218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B564F6" w14:textId="45E2CB19" w:rsidR="001258C1" w:rsidRPr="008B500B" w:rsidRDefault="001258C1" w:rsidP="001258C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8B500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PH"/>
                                    </w:rPr>
                                    <w:t>Problem-solving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E1CB2" id="Rectangle 7" o:spid="_x0000_s1029" style="position:absolute;margin-left:2.65pt;margin-top:38.85pt;width:273.4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" fillcolor="#94b6d2 [3204]" strokecolor="#345c7d [1604]" strokeweight="1pt">
                      <v:textbox>
                        <w:txbxContent>
                          <w:p w14:paraId="5BB564F6" w14:textId="45E2CB19" w:rsidR="001258C1" w:rsidRPr="008B500B" w:rsidRDefault="001258C1" w:rsidP="001258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8B50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PH"/>
                              </w:rPr>
                              <w:t>Problem-solving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718DF" w14:paraId="4C072CA9" w14:textId="77777777" w:rsidTr="001B2ABD">
        <w:tc>
          <w:tcPr>
            <w:tcW w:w="3600" w:type="dxa"/>
          </w:tcPr>
          <w:p w14:paraId="1F13DC02" w14:textId="77777777" w:rsidR="001718DF" w:rsidRDefault="001718DF" w:rsidP="00036450">
            <w:pPr>
              <w:pStyle w:val="Heading3"/>
            </w:pPr>
          </w:p>
        </w:tc>
        <w:tc>
          <w:tcPr>
            <w:tcW w:w="720" w:type="dxa"/>
          </w:tcPr>
          <w:p w14:paraId="57EBF3C5" w14:textId="77777777" w:rsidR="001718DF" w:rsidRDefault="001718DF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275BD66" w14:textId="3EEBBDA0" w:rsidR="00D0338F" w:rsidRPr="008B500B" w:rsidRDefault="00821722" w:rsidP="00D0338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D68308" wp14:editId="6817EE07">
                      <wp:simplePos x="0" y="0"/>
                      <wp:positionH relativeFrom="column">
                        <wp:posOffset>46718</wp:posOffset>
                      </wp:positionH>
                      <wp:positionV relativeFrom="paragraph">
                        <wp:posOffset>13244</wp:posOffset>
                      </wp:positionV>
                      <wp:extent cx="3461294" cy="217715"/>
                      <wp:effectExtent l="0" t="0" r="25400" b="1143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1294" cy="21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F8706" w14:textId="5D72DE10" w:rsidR="00821722" w:rsidRPr="00821722" w:rsidRDefault="00821722" w:rsidP="0082172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BED3E4" w:themeColor="accent1" w:themeTint="99"/>
                                      <w:lang w:val="en-PH"/>
                                    </w:rPr>
                                  </w:pPr>
                                  <w:r w:rsidRPr="0082172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PH"/>
                                    </w:rPr>
                                    <w:t>KNOWLEGABLE IN MICROSOFT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D683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0" type="#_x0000_t202" style="position:absolute;left:0;text-align:left;margin-left:3.7pt;margin-top:1.05pt;width:272.55pt;height:1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" fillcolor="#94b6d2 [3204]" strokecolor="#548ab7 [2404]" strokeweight="1pt">
                      <v:textbox>
                        <w:txbxContent>
                          <w:p w14:paraId="600F8706" w14:textId="5D72DE10" w:rsidR="00821722" w:rsidRPr="00821722" w:rsidRDefault="00821722" w:rsidP="00821722">
                            <w:pPr>
                              <w:jc w:val="center"/>
                              <w:rPr>
                                <w:b/>
                                <w:bCs/>
                                <w:color w:val="BED3E4" w:themeColor="accent1" w:themeTint="99"/>
                                <w:lang w:val="en-PH"/>
                              </w:rPr>
                            </w:pPr>
                            <w:r w:rsidRPr="0082172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PH"/>
                              </w:rPr>
                              <w:t>KNOWLEGABLE IN MICROSOFT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F3AB81" w14:textId="722BC6D1" w:rsidR="001718DF" w:rsidRDefault="001718DF" w:rsidP="00036450">
            <w:pPr>
              <w:pStyle w:val="Heading2"/>
            </w:pPr>
          </w:p>
        </w:tc>
      </w:tr>
    </w:tbl>
    <w:p w14:paraId="71289FD3" w14:textId="77777777" w:rsidR="00000000" w:rsidRDefault="00000000" w:rsidP="000C45FF">
      <w:pPr>
        <w:tabs>
          <w:tab w:val="left" w:pos="990"/>
        </w:tabs>
      </w:pPr>
    </w:p>
    <w:sectPr w:rsidR="0043117B" w:rsidSect="000B332B">
      <w:headerReference w:type="default" r:id="rId13"/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7F0A" w14:textId="77777777" w:rsidR="008A39CE" w:rsidRDefault="008A39CE" w:rsidP="000C45FF">
      <w:r>
        <w:separator/>
      </w:r>
    </w:p>
  </w:endnote>
  <w:endnote w:type="continuationSeparator" w:id="0">
    <w:p w14:paraId="46026576" w14:textId="77777777" w:rsidR="008A39CE" w:rsidRDefault="008A39C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5794" w14:textId="77777777" w:rsidR="008A39CE" w:rsidRDefault="008A39CE" w:rsidP="000C45FF">
      <w:r>
        <w:separator/>
      </w:r>
    </w:p>
  </w:footnote>
  <w:footnote w:type="continuationSeparator" w:id="0">
    <w:p w14:paraId="7AD2BB72" w14:textId="77777777" w:rsidR="008A39CE" w:rsidRDefault="008A39C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13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37FFB7" wp14:editId="3859BF2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7C4"/>
    <w:multiLevelType w:val="multilevel"/>
    <w:tmpl w:val="36CC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813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DC"/>
    <w:rsid w:val="00036450"/>
    <w:rsid w:val="00094499"/>
    <w:rsid w:val="000B332B"/>
    <w:rsid w:val="000C45FF"/>
    <w:rsid w:val="000E3FD1"/>
    <w:rsid w:val="00112054"/>
    <w:rsid w:val="001258C1"/>
    <w:rsid w:val="001525E1"/>
    <w:rsid w:val="001718DF"/>
    <w:rsid w:val="00180329"/>
    <w:rsid w:val="0019001F"/>
    <w:rsid w:val="001929E4"/>
    <w:rsid w:val="001A74A5"/>
    <w:rsid w:val="001B2ABD"/>
    <w:rsid w:val="001E0391"/>
    <w:rsid w:val="001E1759"/>
    <w:rsid w:val="001F1ECC"/>
    <w:rsid w:val="002400EB"/>
    <w:rsid w:val="00256CF7"/>
    <w:rsid w:val="00281FD5"/>
    <w:rsid w:val="002F25CC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2BA3"/>
    <w:rsid w:val="005262AC"/>
    <w:rsid w:val="005E39D5"/>
    <w:rsid w:val="00600670"/>
    <w:rsid w:val="0062123A"/>
    <w:rsid w:val="00646E75"/>
    <w:rsid w:val="006771D0"/>
    <w:rsid w:val="00715FCB"/>
    <w:rsid w:val="0073452F"/>
    <w:rsid w:val="00743101"/>
    <w:rsid w:val="00763E8C"/>
    <w:rsid w:val="007775E1"/>
    <w:rsid w:val="007867A0"/>
    <w:rsid w:val="007927F5"/>
    <w:rsid w:val="00802CA0"/>
    <w:rsid w:val="00821722"/>
    <w:rsid w:val="008A39CE"/>
    <w:rsid w:val="008B500B"/>
    <w:rsid w:val="008C3EE0"/>
    <w:rsid w:val="009260CD"/>
    <w:rsid w:val="00952C25"/>
    <w:rsid w:val="00A2118D"/>
    <w:rsid w:val="00AD76E2"/>
    <w:rsid w:val="00B20054"/>
    <w:rsid w:val="00B20152"/>
    <w:rsid w:val="00B359E4"/>
    <w:rsid w:val="00B57D98"/>
    <w:rsid w:val="00B646DC"/>
    <w:rsid w:val="00B70850"/>
    <w:rsid w:val="00C066B6"/>
    <w:rsid w:val="00C33974"/>
    <w:rsid w:val="00C37BA1"/>
    <w:rsid w:val="00C4674C"/>
    <w:rsid w:val="00C506CF"/>
    <w:rsid w:val="00C72BED"/>
    <w:rsid w:val="00C832DB"/>
    <w:rsid w:val="00C9578B"/>
    <w:rsid w:val="00CB0055"/>
    <w:rsid w:val="00D0338F"/>
    <w:rsid w:val="00D17F54"/>
    <w:rsid w:val="00D2522B"/>
    <w:rsid w:val="00D422DE"/>
    <w:rsid w:val="00D5459D"/>
    <w:rsid w:val="00DA1F4D"/>
    <w:rsid w:val="00DD172A"/>
    <w:rsid w:val="00E10D07"/>
    <w:rsid w:val="00E25A26"/>
    <w:rsid w:val="00E4381A"/>
    <w:rsid w:val="00E55D74"/>
    <w:rsid w:val="00F60274"/>
    <w:rsid w:val="00F61F70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167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lbert%20de%20jeme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2964CF26124CB39D2D66FC2E5F1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176DC-64F7-47E0-8066-CC0820109834}"/>
      </w:docPartPr>
      <w:docPartBody>
        <w:p w:rsidR="00AB4642" w:rsidRDefault="009A5E4C">
          <w:pPr>
            <w:pStyle w:val="052964CF26124CB39D2D66FC2E5F1C75"/>
          </w:pPr>
          <w:r w:rsidRPr="00D5459D">
            <w:t>Profile</w:t>
          </w:r>
        </w:p>
      </w:docPartBody>
    </w:docPart>
    <w:docPart>
      <w:docPartPr>
        <w:name w:val="78E6C3FB8C34400B8C852BE5589FD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F121E-7975-41D4-993E-F15738B34253}"/>
      </w:docPartPr>
      <w:docPartBody>
        <w:p w:rsidR="00AB4642" w:rsidRDefault="009A5E4C">
          <w:pPr>
            <w:pStyle w:val="78E6C3FB8C34400B8C852BE5589FDAAC"/>
          </w:pPr>
          <w:r w:rsidRPr="00CB0055">
            <w:t>Contact</w:t>
          </w:r>
        </w:p>
      </w:docPartBody>
    </w:docPart>
    <w:docPart>
      <w:docPartPr>
        <w:name w:val="68A5E51933584779A812AF24CBA4E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450E5-0A51-4364-A0FF-6924F1B8ED0E}"/>
      </w:docPartPr>
      <w:docPartBody>
        <w:p w:rsidR="00AB4642" w:rsidRDefault="009A5E4C">
          <w:pPr>
            <w:pStyle w:val="68A5E51933584779A812AF24CBA4EA87"/>
          </w:pPr>
          <w:r w:rsidRPr="004D3011">
            <w:t>PHONE:</w:t>
          </w:r>
        </w:p>
      </w:docPartBody>
    </w:docPart>
    <w:docPart>
      <w:docPartPr>
        <w:name w:val="0F5AFDCD7516453BB3727D6AC98F7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DE1B-D2E2-423C-9E81-71FBE78E2BEB}"/>
      </w:docPartPr>
      <w:docPartBody>
        <w:p w:rsidR="00AB4642" w:rsidRDefault="009A5E4C">
          <w:pPr>
            <w:pStyle w:val="0F5AFDCD7516453BB3727D6AC98F7779"/>
          </w:pPr>
          <w:r w:rsidRPr="004D3011">
            <w:t>WEBSITE:</w:t>
          </w:r>
        </w:p>
      </w:docPartBody>
    </w:docPart>
    <w:docPart>
      <w:docPartPr>
        <w:name w:val="6068608994704610869E3C9EBBA87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B589C-C0F4-4C9B-8BCE-5FC7CAB451FB}"/>
      </w:docPartPr>
      <w:docPartBody>
        <w:p w:rsidR="00AB4642" w:rsidRDefault="009A5E4C">
          <w:pPr>
            <w:pStyle w:val="6068608994704610869E3C9EBBA87178"/>
          </w:pPr>
          <w:r w:rsidRPr="004D3011">
            <w:t>EMAIL:</w:t>
          </w:r>
        </w:p>
      </w:docPartBody>
    </w:docPart>
    <w:docPart>
      <w:docPartPr>
        <w:name w:val="B9FC75261DEB41539533F8D85F512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BB462-BB0E-4E22-9985-74ED5A527A3A}"/>
      </w:docPartPr>
      <w:docPartBody>
        <w:p w:rsidR="00AB4642" w:rsidRDefault="009A5E4C">
          <w:pPr>
            <w:pStyle w:val="B9FC75261DEB41539533F8D85F51252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CA"/>
    <w:rsid w:val="003A0A41"/>
    <w:rsid w:val="00722ACA"/>
    <w:rsid w:val="009A5E4C"/>
    <w:rsid w:val="00AB4642"/>
    <w:rsid w:val="00F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964CF26124CB39D2D66FC2E5F1C75">
    <w:name w:val="052964CF26124CB39D2D66FC2E5F1C75"/>
  </w:style>
  <w:style w:type="paragraph" w:customStyle="1" w:styleId="78E6C3FB8C34400B8C852BE5589FDAAC">
    <w:name w:val="78E6C3FB8C34400B8C852BE5589FDAAC"/>
  </w:style>
  <w:style w:type="paragraph" w:customStyle="1" w:styleId="68A5E51933584779A812AF24CBA4EA87">
    <w:name w:val="68A5E51933584779A812AF24CBA4EA87"/>
  </w:style>
  <w:style w:type="paragraph" w:customStyle="1" w:styleId="0F5AFDCD7516453BB3727D6AC98F7779">
    <w:name w:val="0F5AFDCD7516453BB3727D6AC98F7779"/>
  </w:style>
  <w:style w:type="paragraph" w:customStyle="1" w:styleId="6068608994704610869E3C9EBBA87178">
    <w:name w:val="6068608994704610869E3C9EBBA8717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9FC75261DEB41539533F8D85F512523">
    <w:name w:val="B9FC75261DEB41539533F8D85F512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7C40D6-E4F7-4746-A53E-B84CD573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2021-02-11T05:12:00Z</dcterms:created>
  <dcterms:modified xsi:type="dcterms:W3CDTF">2023-11-12T13:00:00Z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